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9E7" w:rsidRDefault="002A09E7" w:rsidP="002A09E7">
      <w:pPr>
        <w:pStyle w:val="NoSpacing"/>
      </w:pPr>
      <w:r>
        <w:t>Nick DeBaise</w:t>
      </w:r>
    </w:p>
    <w:p w:rsidR="002A09E7" w:rsidRDefault="002A09E7" w:rsidP="002A09E7">
      <w:pPr>
        <w:pStyle w:val="NoSpacing"/>
      </w:pPr>
      <w:r>
        <w:t>Mrs. Greenberg’s H block Class</w:t>
      </w:r>
    </w:p>
    <w:p w:rsidR="002A09E7" w:rsidRDefault="002A09E7" w:rsidP="002A09E7">
      <w:pPr>
        <w:pStyle w:val="NoSpacing"/>
      </w:pPr>
    </w:p>
    <w:p w:rsidR="002A09E7" w:rsidRDefault="002A09E7" w:rsidP="002A09E7">
      <w:pPr>
        <w:pStyle w:val="NoSpacing"/>
      </w:pPr>
      <w:r>
        <w:t xml:space="preserve">Proposition: </w:t>
      </w:r>
    </w:p>
    <w:p w:rsidR="002A09E7" w:rsidRDefault="002A09E7" w:rsidP="002A09E7">
      <w:pPr>
        <w:pStyle w:val="NoSpacing"/>
      </w:pPr>
      <w:r>
        <w:t>I will create a website about a local ice cream shop. I will create this website using tutorials and other resources and I will code it.</w:t>
      </w:r>
      <w:bookmarkStart w:id="0" w:name="_GoBack"/>
      <w:bookmarkEnd w:id="0"/>
    </w:p>
    <w:sectPr w:rsidR="002A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9E7"/>
    <w:rsid w:val="002A09E7"/>
    <w:rsid w:val="005D37EB"/>
    <w:rsid w:val="00BA418A"/>
    <w:rsid w:val="00EA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09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09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3FE2C943</Template>
  <TotalTime>20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DeBaise</dc:creator>
  <cp:lastModifiedBy>Nicholas DeBaise</cp:lastModifiedBy>
  <cp:revision>1</cp:revision>
  <dcterms:created xsi:type="dcterms:W3CDTF">2017-11-20T18:54:00Z</dcterms:created>
  <dcterms:modified xsi:type="dcterms:W3CDTF">2017-11-20T19:14:00Z</dcterms:modified>
</cp:coreProperties>
</file>